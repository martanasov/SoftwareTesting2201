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23" w:rsidRDefault="001D5623" w:rsidP="00920442">
      <w:pPr>
        <w:jc w:val="right"/>
      </w:pPr>
      <w:r w:rsidRPr="008C6394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logo.png" style="width:177pt;height:41.25pt;visibility:visible">
            <v:imagedata r:id="rId5" o:title=""/>
          </v:shape>
        </w:pict>
      </w:r>
    </w:p>
    <w:p w:rsidR="001D5623" w:rsidRPr="006850E6" w:rsidRDefault="001D5623" w:rsidP="00920442">
      <w:pPr>
        <w:rPr>
          <w:b/>
          <w:bCs/>
          <w:sz w:val="36"/>
          <w:szCs w:val="36"/>
          <w:lang w:val="ru-RU"/>
        </w:rPr>
      </w:pPr>
      <w:r w:rsidRPr="006850E6">
        <w:rPr>
          <w:b/>
          <w:bCs/>
          <w:sz w:val="48"/>
          <w:szCs w:val="48"/>
          <w:lang w:val="ru-RU"/>
        </w:rPr>
        <w:t>Център за обучение по софтуерно тестване</w:t>
      </w:r>
      <w:r w:rsidRPr="006850E6">
        <w:rPr>
          <w:b/>
          <w:bCs/>
          <w:sz w:val="48"/>
          <w:szCs w:val="48"/>
          <w:lang w:val="ru-RU"/>
        </w:rPr>
        <w:tab/>
      </w:r>
      <w:r w:rsidRPr="006850E6">
        <w:rPr>
          <w:lang w:val="ru-RU"/>
        </w:rPr>
        <w:tab/>
      </w:r>
      <w:r w:rsidRPr="006850E6">
        <w:rPr>
          <w:lang w:val="ru-RU"/>
        </w:rPr>
        <w:tab/>
      </w:r>
      <w:r w:rsidRPr="006850E6">
        <w:rPr>
          <w:lang w:val="ru-RU"/>
        </w:rPr>
        <w:tab/>
        <w:t xml:space="preserve">    </w:t>
      </w:r>
      <w:r w:rsidRPr="00920442">
        <w:rPr>
          <w:b/>
          <w:bCs/>
          <w:sz w:val="36"/>
          <w:szCs w:val="36"/>
        </w:rPr>
        <w:t>Website</w:t>
      </w:r>
      <w:r w:rsidRPr="006850E6">
        <w:rPr>
          <w:b/>
          <w:bCs/>
          <w:sz w:val="36"/>
          <w:szCs w:val="36"/>
          <w:lang w:val="ru-RU"/>
        </w:rPr>
        <w:t xml:space="preserve">: </w:t>
      </w:r>
      <w:hyperlink r:id="rId6" w:history="1">
        <w:r w:rsidRPr="00920442">
          <w:rPr>
            <w:rStyle w:val="Hyperlink"/>
            <w:b/>
            <w:bCs/>
            <w:sz w:val="36"/>
            <w:szCs w:val="36"/>
          </w:rPr>
          <w:t>http</w:t>
        </w:r>
        <w:r w:rsidRPr="006850E6">
          <w:rPr>
            <w:rStyle w:val="Hyperlink"/>
            <w:b/>
            <w:bCs/>
            <w:sz w:val="36"/>
            <w:szCs w:val="36"/>
            <w:lang w:val="ru-RU"/>
          </w:rPr>
          <w:t>://</w:t>
        </w:r>
        <w:r w:rsidRPr="00920442">
          <w:rPr>
            <w:rStyle w:val="Hyperlink"/>
            <w:b/>
            <w:bCs/>
            <w:sz w:val="36"/>
            <w:szCs w:val="36"/>
          </w:rPr>
          <w:t>skillo</w:t>
        </w:r>
        <w:r w:rsidRPr="006850E6">
          <w:rPr>
            <w:rStyle w:val="Hyperlink"/>
            <w:b/>
            <w:bCs/>
            <w:sz w:val="36"/>
            <w:szCs w:val="36"/>
            <w:lang w:val="ru-RU"/>
          </w:rPr>
          <w:t>-</w:t>
        </w:r>
        <w:r w:rsidRPr="00920442">
          <w:rPr>
            <w:rStyle w:val="Hyperlink"/>
            <w:b/>
            <w:bCs/>
            <w:sz w:val="36"/>
            <w:szCs w:val="36"/>
          </w:rPr>
          <w:t>bg</w:t>
        </w:r>
        <w:r w:rsidRPr="006850E6">
          <w:rPr>
            <w:rStyle w:val="Hyperlink"/>
            <w:b/>
            <w:bCs/>
            <w:sz w:val="36"/>
            <w:szCs w:val="36"/>
            <w:lang w:val="ru-RU"/>
          </w:rPr>
          <w:t>.</w:t>
        </w:r>
        <w:r w:rsidRPr="00920442">
          <w:rPr>
            <w:rStyle w:val="Hyperlink"/>
            <w:b/>
            <w:bCs/>
            <w:sz w:val="36"/>
            <w:szCs w:val="36"/>
          </w:rPr>
          <w:t>com</w:t>
        </w:r>
      </w:hyperlink>
    </w:p>
    <w:p w:rsidR="001D5623" w:rsidRDefault="001D5623" w:rsidP="009204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Bug Template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58"/>
        <w:gridCol w:w="6318"/>
      </w:tblGrid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1D5623" w:rsidRPr="00673CDE" w:rsidRDefault="001D5623" w:rsidP="008C6394">
            <w:pPr>
              <w:spacing w:after="0" w:line="240" w:lineRule="auto"/>
            </w:pPr>
            <w:r w:rsidRPr="00673CDE">
              <w:t>B002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1D5623" w:rsidRPr="003D3FB5" w:rsidRDefault="001D5623" w:rsidP="008C6394">
            <w:pPr>
              <w:spacing w:after="0" w:line="240" w:lineRule="auto"/>
            </w:pPr>
            <w:r w:rsidRPr="003D3FB5">
              <w:t>Context menu for making Cut, Copy or Paste is unavailable.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1D5623" w:rsidRPr="00C0392C" w:rsidRDefault="001D5623" w:rsidP="008C6394">
            <w:pPr>
              <w:spacing w:after="0" w:line="240" w:lineRule="auto"/>
            </w:pPr>
            <w:r w:rsidRPr="00C0392C">
              <w:t>P2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1D5623" w:rsidRPr="00C0392C" w:rsidRDefault="001D5623" w:rsidP="008C6394">
            <w:pPr>
              <w:spacing w:after="0" w:line="240" w:lineRule="auto"/>
            </w:pPr>
            <w:r w:rsidRPr="00C0392C">
              <w:t>S4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1D5623" w:rsidRPr="008C6394" w:rsidRDefault="001D5623" w:rsidP="008C6394">
            <w:pPr>
              <w:spacing w:after="0" w:line="240" w:lineRule="auto"/>
              <w:rPr>
                <w:i/>
                <w:iCs/>
                <w:color w:val="7F7F7F"/>
              </w:rPr>
            </w:pP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1D5623" w:rsidRPr="003D3FB5" w:rsidRDefault="001D5623" w:rsidP="00C0392C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57" w:hanging="357"/>
            </w:pPr>
            <w:r w:rsidRPr="003D3FB5">
              <w:t>Open URL: mail.bg;</w:t>
            </w:r>
          </w:p>
          <w:p w:rsidR="001D5623" w:rsidRPr="003D3FB5" w:rsidRDefault="001D5623" w:rsidP="00C0392C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57" w:hanging="357"/>
            </w:pPr>
            <w:r w:rsidRPr="003D3FB5">
              <w:t>Login with valid credentials;</w:t>
            </w:r>
          </w:p>
          <w:p w:rsidR="001D5623" w:rsidRPr="003D3FB5" w:rsidRDefault="001D5623" w:rsidP="00C0392C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57" w:hanging="357"/>
            </w:pPr>
            <w:r w:rsidRPr="003D3FB5">
              <w:t>Press button “</w:t>
            </w:r>
            <w:r w:rsidRPr="003D3FB5">
              <w:rPr>
                <w:lang w:val="bg-BG"/>
              </w:rPr>
              <w:t>НОВО ПИСМО”</w:t>
            </w:r>
            <w:r w:rsidRPr="003D3FB5">
              <w:t>;</w:t>
            </w:r>
          </w:p>
          <w:p w:rsidR="001D5623" w:rsidRPr="003D3FB5" w:rsidRDefault="001D5623" w:rsidP="00C0392C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57" w:hanging="357"/>
            </w:pPr>
            <w:r>
              <w:t>Right-</w:t>
            </w:r>
            <w:r w:rsidRPr="003D3FB5">
              <w:t>click in Message field.</w:t>
            </w:r>
          </w:p>
          <w:p w:rsidR="001D5623" w:rsidRPr="003D3FB5" w:rsidRDefault="001D5623" w:rsidP="003D3FB5">
            <w:pPr>
              <w:spacing w:after="0" w:line="240" w:lineRule="auto"/>
            </w:pPr>
          </w:p>
          <w:p w:rsidR="001D5623" w:rsidRPr="003D3FB5" w:rsidRDefault="001D5623" w:rsidP="003D3FB5">
            <w:pPr>
              <w:spacing w:after="0" w:line="240" w:lineRule="auto"/>
            </w:pPr>
            <w:r w:rsidRPr="003D3FB5">
              <w:t>Expected result:</w:t>
            </w:r>
          </w:p>
          <w:p w:rsidR="001D5623" w:rsidRPr="003D3FB5" w:rsidRDefault="001D5623" w:rsidP="003D3FB5">
            <w:pPr>
              <w:spacing w:after="0" w:line="240" w:lineRule="auto"/>
            </w:pPr>
            <w:r w:rsidRPr="003D3FB5">
              <w:t>Context menu where you can make Cut, Copy or Paste is opened.</w:t>
            </w:r>
          </w:p>
          <w:p w:rsidR="001D5623" w:rsidRPr="003D3FB5" w:rsidRDefault="001D5623" w:rsidP="003D3FB5">
            <w:pPr>
              <w:spacing w:after="0" w:line="240" w:lineRule="auto"/>
            </w:pPr>
          </w:p>
          <w:p w:rsidR="001D5623" w:rsidRPr="003D3FB5" w:rsidRDefault="001D5623" w:rsidP="003D3FB5">
            <w:pPr>
              <w:spacing w:after="0" w:line="240" w:lineRule="auto"/>
            </w:pPr>
            <w:r w:rsidRPr="003D3FB5">
              <w:t>Actual result:</w:t>
            </w:r>
          </w:p>
          <w:p w:rsidR="001D5623" w:rsidRPr="003D3FB5" w:rsidRDefault="001D5623" w:rsidP="003D3FB5">
            <w:pPr>
              <w:spacing w:after="0" w:line="240" w:lineRule="auto"/>
            </w:pPr>
            <w:r w:rsidRPr="003D3FB5">
              <w:t>Nothing happened.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1D5623" w:rsidRPr="008C6394" w:rsidRDefault="001D5623" w:rsidP="008C6394">
            <w:pPr>
              <w:spacing w:after="0" w:line="240" w:lineRule="auto"/>
              <w:rPr>
                <w:i/>
                <w:iCs/>
                <w:color w:val="7F7F7F"/>
              </w:rPr>
            </w:pP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1D5623" w:rsidRPr="00735B61" w:rsidRDefault="001D5623" w:rsidP="008C6394">
            <w:pPr>
              <w:spacing w:after="0" w:line="240" w:lineRule="auto"/>
            </w:pPr>
            <w:r w:rsidRPr="00735B61">
              <w:t>Opened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1D5623" w:rsidRPr="00735B61" w:rsidRDefault="001D5623" w:rsidP="008C6394">
            <w:pPr>
              <w:spacing w:after="0" w:line="240" w:lineRule="auto"/>
            </w:pPr>
            <w:r w:rsidRPr="00735B61">
              <w:t>New message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1D5623" w:rsidRPr="008C6394" w:rsidRDefault="001D5623" w:rsidP="008C6394">
            <w:pPr>
              <w:spacing w:after="0" w:line="240" w:lineRule="auto"/>
              <w:rPr>
                <w:i/>
                <w:iCs/>
                <w:color w:val="7F7F7F"/>
              </w:rPr>
            </w:pP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1D5623" w:rsidRPr="004A08C9" w:rsidRDefault="001D5623" w:rsidP="008C6394">
            <w:pPr>
              <w:spacing w:after="0" w:line="240" w:lineRule="auto"/>
            </w:pPr>
            <w:r w:rsidRPr="004A08C9">
              <w:t xml:space="preserve">Windows 10 Pro </w:t>
            </w:r>
            <w:bookmarkStart w:id="0" w:name="_GoBack"/>
            <w:bookmarkEnd w:id="0"/>
            <w:r w:rsidRPr="004A08C9">
              <w:t>(32-bit), build 17134.590 - Microsoft Edge 42.17134.1.0; Firefox Quantum 65.0.0 (32-bit)</w:t>
            </w:r>
          </w:p>
          <w:p w:rsidR="001D5623" w:rsidRPr="004A08C9" w:rsidRDefault="001D5623" w:rsidP="008C6394">
            <w:pPr>
              <w:spacing w:after="0" w:line="240" w:lineRule="auto"/>
            </w:pPr>
            <w:r w:rsidRPr="004A08C9">
              <w:t>Windows XP Professional Version 2002 Service Pack 3 – Google Chrome Version 49.0.2623.112 m</w:t>
            </w:r>
            <w:r>
              <w:t>; Firefox ESR 52.9.0 (32-bit)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1D5623" w:rsidRPr="0013207D" w:rsidRDefault="001D5623" w:rsidP="008C6394">
            <w:pPr>
              <w:spacing w:after="0" w:line="240" w:lineRule="auto"/>
            </w:pPr>
            <w:r w:rsidRPr="0013207D">
              <w:t xml:space="preserve">User can make Cut, Copy or Paste by using </w:t>
            </w:r>
            <w:r w:rsidRPr="0013207D">
              <w:rPr>
                <w:rStyle w:val="Emphasis"/>
                <w:i w:val="0"/>
                <w:iCs w:val="0"/>
                <w:shd w:val="clear" w:color="auto" w:fill="FFFFFF"/>
              </w:rPr>
              <w:t>keyboard</w:t>
            </w:r>
            <w:r w:rsidRPr="0013207D">
              <w:rPr>
                <w:rStyle w:val="apple-converted-space"/>
                <w:shd w:val="clear" w:color="auto" w:fill="FFFFFF"/>
              </w:rPr>
              <w:t xml:space="preserve"> </w:t>
            </w:r>
            <w:r w:rsidRPr="0013207D">
              <w:rPr>
                <w:shd w:val="clear" w:color="auto" w:fill="FFFFFF"/>
              </w:rPr>
              <w:t>shortcuts</w:t>
            </w:r>
            <w:r>
              <w:rPr>
                <w:shd w:val="clear" w:color="auto" w:fill="FFFFFF"/>
              </w:rPr>
              <w:t>:</w:t>
            </w:r>
            <w:r w:rsidRPr="0013207D">
              <w:rPr>
                <w:shd w:val="clear" w:color="auto" w:fill="FFFFFF"/>
              </w:rPr>
              <w:t xml:space="preserve"> Ctrl+X, Ctrl+C or Ctrl+V respectively.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1D5623" w:rsidRPr="00673CDE" w:rsidRDefault="001D5623" w:rsidP="008C6394">
            <w:pPr>
              <w:spacing w:after="0" w:line="240" w:lineRule="auto"/>
            </w:pPr>
            <w:r w:rsidRPr="00673CDE">
              <w:t>19.02.2019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1D5623" w:rsidRPr="00927F8A" w:rsidRDefault="001D5623" w:rsidP="008C6394">
            <w:pPr>
              <w:spacing w:after="0" w:line="240" w:lineRule="auto"/>
            </w:pPr>
            <w:r w:rsidRPr="00927F8A">
              <w:t>Rumen Maslarski</w:t>
            </w:r>
          </w:p>
        </w:tc>
      </w:tr>
      <w:tr w:rsidR="001D5623" w:rsidRPr="008C6394">
        <w:tc>
          <w:tcPr>
            <w:tcW w:w="3258" w:type="dxa"/>
            <w:vAlign w:val="center"/>
          </w:tcPr>
          <w:p w:rsidR="001D5623" w:rsidRPr="008C6394" w:rsidRDefault="001D5623" w:rsidP="008C639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8C6394"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1D5623" w:rsidRPr="0013207D" w:rsidRDefault="001D5623" w:rsidP="008C6394">
            <w:pPr>
              <w:spacing w:after="0" w:line="240" w:lineRule="auto"/>
            </w:pPr>
            <w:r w:rsidRPr="0013207D">
              <w:t>Rumen Maslarski created the bug on 19.02.2019</w:t>
            </w:r>
          </w:p>
        </w:tc>
      </w:tr>
    </w:tbl>
    <w:p w:rsidR="001D5623" w:rsidRDefault="001D5623" w:rsidP="00920442">
      <w:pPr>
        <w:jc w:val="center"/>
      </w:pPr>
    </w:p>
    <w:sectPr w:rsidR="001D5623" w:rsidSect="00D1512D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14F56"/>
    <w:multiLevelType w:val="hybridMultilevel"/>
    <w:tmpl w:val="0FC08732"/>
    <w:lvl w:ilvl="0" w:tplc="2A8CA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442"/>
    <w:rsid w:val="00024A29"/>
    <w:rsid w:val="0013207D"/>
    <w:rsid w:val="001D5623"/>
    <w:rsid w:val="001E7F81"/>
    <w:rsid w:val="003C313F"/>
    <w:rsid w:val="003D3FB5"/>
    <w:rsid w:val="004A08C9"/>
    <w:rsid w:val="004E6114"/>
    <w:rsid w:val="00673CDE"/>
    <w:rsid w:val="006850E6"/>
    <w:rsid w:val="006D109A"/>
    <w:rsid w:val="00735B61"/>
    <w:rsid w:val="008C6394"/>
    <w:rsid w:val="00902584"/>
    <w:rsid w:val="00920442"/>
    <w:rsid w:val="00927F8A"/>
    <w:rsid w:val="009B5AC2"/>
    <w:rsid w:val="00A95E33"/>
    <w:rsid w:val="00C0392C"/>
    <w:rsid w:val="00D04207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0442"/>
    <w:rPr>
      <w:color w:val="0000FF"/>
      <w:u w:val="single"/>
    </w:rPr>
  </w:style>
  <w:style w:type="table" w:styleId="TableGrid">
    <w:name w:val="Table Grid"/>
    <w:basedOn w:val="TableNormal"/>
    <w:uiPriority w:val="99"/>
    <w:rsid w:val="0092044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locked/>
    <w:rsid w:val="0013207D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1320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</TotalTime>
  <Pages>1</Pages>
  <Words>153</Words>
  <Characters>875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Irina</dc:creator>
  <cp:keywords/>
  <dc:description/>
  <cp:lastModifiedBy> </cp:lastModifiedBy>
  <cp:revision>9</cp:revision>
  <dcterms:created xsi:type="dcterms:W3CDTF">2019-02-19T12:43:00Z</dcterms:created>
  <dcterms:modified xsi:type="dcterms:W3CDTF">2019-02-19T13:33:00Z</dcterms:modified>
</cp:coreProperties>
</file>